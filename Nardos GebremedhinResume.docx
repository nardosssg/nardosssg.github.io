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4BC6" w14:textId="77777777" w:rsidR="006270A9" w:rsidRPr="00394240" w:rsidRDefault="00084F73" w:rsidP="00202EF7">
      <w:pPr>
        <w:pStyle w:val="Heading1"/>
        <w:spacing w:before="0" w:after="0"/>
        <w:rPr>
          <w:rFonts w:ascii="Times New Roman" w:hAnsi="Times New Roman" w:cs="Times New Roman"/>
          <w:caps/>
          <w:sz w:val="24"/>
          <w:szCs w:val="24"/>
        </w:rPr>
      </w:pPr>
      <w:sdt>
        <w:sdtPr>
          <w:rPr>
            <w:rFonts w:ascii="Times New Roman" w:hAnsi="Times New Roman" w:cs="Times New Roman"/>
            <w:caps/>
            <w:sz w:val="24"/>
            <w:szCs w:val="24"/>
          </w:rPr>
          <w:alias w:val="Objective:"/>
          <w:tag w:val="Objective:"/>
          <w:id w:val="-731932020"/>
          <w:placeholder>
            <w:docPart w:val="8756CC21D1B94DE2BDF7CAB67BA28753"/>
          </w:placeholder>
          <w:temporary/>
          <w:showingPlcHdr/>
          <w15:appearance w15:val="hidden"/>
        </w:sdtPr>
        <w:sdtEndPr/>
        <w:sdtContent>
          <w:r w:rsidR="009D5933" w:rsidRPr="00394240">
            <w:rPr>
              <w:rFonts w:ascii="Times New Roman" w:hAnsi="Times New Roman" w:cs="Times New Roman"/>
              <w:caps/>
              <w:sz w:val="24"/>
              <w:szCs w:val="24"/>
            </w:rPr>
            <w:t>Objective</w:t>
          </w:r>
        </w:sdtContent>
      </w:sdt>
    </w:p>
    <w:p w14:paraId="424799C3" w14:textId="24A9E921" w:rsidR="006270A9" w:rsidRDefault="008D2205" w:rsidP="00202EF7">
      <w:pPr>
        <w:rPr>
          <w:rFonts w:ascii="Georgia" w:hAnsi="Georgia"/>
        </w:rPr>
      </w:pPr>
      <w:r w:rsidRPr="008D2205">
        <w:rPr>
          <w:rFonts w:ascii="Georgia" w:hAnsi="Georgia"/>
        </w:rPr>
        <w:t xml:space="preserve">Internship- software programmer position with the opportunity for advancement in Mainframe Development </w:t>
      </w:r>
    </w:p>
    <w:p w14:paraId="4BED7493" w14:textId="0358890E" w:rsidR="00202EF7" w:rsidRPr="008D2205" w:rsidRDefault="00434F50" w:rsidP="00434F50">
      <w:pPr>
        <w:tabs>
          <w:tab w:val="left" w:pos="6348"/>
        </w:tabs>
        <w:rPr>
          <w:rFonts w:ascii="Georgia" w:hAnsi="Georgia"/>
        </w:rPr>
      </w:pPr>
      <w:r>
        <w:rPr>
          <w:rFonts w:ascii="Georgia" w:hAnsi="Georgia"/>
        </w:rPr>
        <w:tab/>
      </w:r>
    </w:p>
    <w:sdt>
      <w:sdtPr>
        <w:rPr>
          <w:rFonts w:ascii="Times New Roman" w:hAnsi="Times New Roman" w:cs="Times New Roman"/>
          <w:sz w:val="24"/>
          <w:szCs w:val="24"/>
        </w:rPr>
        <w:alias w:val="Education:"/>
        <w:tag w:val="Education:"/>
        <w:id w:val="807127995"/>
        <w:placeholder>
          <w:docPart w:val="05CC7EA5E5AF435E95C03C5353D8881D"/>
        </w:placeholder>
        <w:temporary/>
        <w:showingPlcHdr/>
        <w15:appearance w15:val="hidden"/>
      </w:sdtPr>
      <w:sdtEndPr/>
      <w:sdtContent>
        <w:p w14:paraId="4FE29578" w14:textId="77777777" w:rsidR="006270A9" w:rsidRPr="008D2205" w:rsidRDefault="009D5933" w:rsidP="00202EF7">
          <w:pPr>
            <w:pStyle w:val="Heading1"/>
            <w:spacing w:before="0" w:after="0"/>
            <w:rPr>
              <w:rFonts w:ascii="Times New Roman" w:hAnsi="Times New Roman" w:cs="Times New Roman"/>
              <w:sz w:val="24"/>
              <w:szCs w:val="24"/>
            </w:rPr>
          </w:pPr>
          <w:r w:rsidRPr="00394240">
            <w:rPr>
              <w:rFonts w:ascii="Times New Roman" w:hAnsi="Times New Roman" w:cs="Times New Roman"/>
              <w:caps/>
              <w:sz w:val="24"/>
              <w:szCs w:val="24"/>
            </w:rPr>
            <w:t>Education</w:t>
          </w:r>
        </w:p>
      </w:sdtContent>
    </w:sdt>
    <w:p w14:paraId="428D0F4F" w14:textId="52A35FC5" w:rsidR="006270A9" w:rsidRPr="00202EF7" w:rsidRDefault="005622F2" w:rsidP="00202EF7">
      <w:pPr>
        <w:pStyle w:val="Heading2"/>
        <w:spacing w:before="0" w:after="0"/>
        <w:rPr>
          <w:sz w:val="22"/>
          <w:szCs w:val="22"/>
        </w:rPr>
      </w:pPr>
      <w:r w:rsidRPr="00202EF7">
        <w:rPr>
          <w:sz w:val="22"/>
          <w:szCs w:val="22"/>
        </w:rPr>
        <w:t>AAS Computer Software Devel</w:t>
      </w:r>
      <w:r w:rsidR="003473AC">
        <w:rPr>
          <w:sz w:val="22"/>
          <w:szCs w:val="22"/>
        </w:rPr>
        <w:t>o</w:t>
      </w:r>
      <w:r w:rsidRPr="00202EF7">
        <w:rPr>
          <w:sz w:val="22"/>
          <w:szCs w:val="22"/>
        </w:rPr>
        <w:t>pment</w:t>
      </w:r>
      <w:r w:rsidR="009D5933" w:rsidRPr="00202EF7">
        <w:rPr>
          <w:sz w:val="22"/>
          <w:szCs w:val="22"/>
        </w:rPr>
        <w:t> | </w:t>
      </w:r>
      <w:r w:rsidRPr="00202EF7">
        <w:rPr>
          <w:sz w:val="22"/>
          <w:szCs w:val="22"/>
        </w:rPr>
        <w:t>May 2024</w:t>
      </w:r>
      <w:r w:rsidR="009D5933" w:rsidRPr="00202EF7">
        <w:rPr>
          <w:sz w:val="22"/>
          <w:szCs w:val="22"/>
        </w:rPr>
        <w:t> | </w:t>
      </w:r>
      <w:r w:rsidRPr="00202EF7">
        <w:rPr>
          <w:sz w:val="22"/>
          <w:szCs w:val="22"/>
        </w:rPr>
        <w:t>Indian hills community college</w:t>
      </w:r>
    </w:p>
    <w:p w14:paraId="38912710" w14:textId="14BD9F45" w:rsidR="006270A9" w:rsidRPr="00202EF7" w:rsidRDefault="008D2205" w:rsidP="00A4496C">
      <w:pPr>
        <w:pStyle w:val="ListBullet"/>
        <w:numPr>
          <w:ilvl w:val="0"/>
          <w:numId w:val="36"/>
        </w:numPr>
        <w:spacing w:line="240" w:lineRule="auto"/>
        <w:rPr>
          <w:rFonts w:ascii="Georgia" w:hAnsi="Georgia" w:cs="Times New Roman"/>
        </w:rPr>
      </w:pPr>
      <w:r w:rsidRPr="00202EF7">
        <w:rPr>
          <w:rFonts w:ascii="Georgia" w:hAnsi="Georgia" w:cs="Times New Roman"/>
        </w:rPr>
        <w:t>Emphasis in Mainframe Programing</w:t>
      </w:r>
    </w:p>
    <w:p w14:paraId="339450BA" w14:textId="38D8AD33" w:rsidR="006270A9" w:rsidRPr="00202EF7" w:rsidRDefault="008D2205" w:rsidP="00A4496C">
      <w:pPr>
        <w:pStyle w:val="ListBullet"/>
        <w:numPr>
          <w:ilvl w:val="0"/>
          <w:numId w:val="36"/>
        </w:numPr>
        <w:spacing w:line="240" w:lineRule="auto"/>
        <w:rPr>
          <w:rFonts w:ascii="Georgia" w:hAnsi="Georgia"/>
        </w:rPr>
      </w:pPr>
      <w:r w:rsidRPr="00202EF7">
        <w:rPr>
          <w:rFonts w:ascii="Georgia" w:hAnsi="Georgia" w:cs="Times New Roman"/>
        </w:rPr>
        <w:t>Cumulative GPA: 3.</w:t>
      </w:r>
      <w:r w:rsidR="0025349C">
        <w:rPr>
          <w:rFonts w:ascii="Georgia" w:hAnsi="Georgia" w:cs="Times New Roman"/>
        </w:rPr>
        <w:t>90</w:t>
      </w:r>
    </w:p>
    <w:p w14:paraId="59F5B5CD" w14:textId="77777777" w:rsidR="00202EF7" w:rsidRPr="00202EF7" w:rsidRDefault="00202EF7" w:rsidP="00202EF7">
      <w:pPr>
        <w:pStyle w:val="ListBullet"/>
        <w:numPr>
          <w:ilvl w:val="0"/>
          <w:numId w:val="0"/>
        </w:numPr>
        <w:spacing w:line="240" w:lineRule="auto"/>
        <w:rPr>
          <w:rFonts w:ascii="Georgia" w:hAnsi="Georgia"/>
        </w:rPr>
      </w:pPr>
    </w:p>
    <w:p w14:paraId="328776D4" w14:textId="27309E79" w:rsidR="006270A9" w:rsidRPr="00202EF7" w:rsidRDefault="008D2205" w:rsidP="00202EF7">
      <w:pPr>
        <w:pStyle w:val="Heading2"/>
        <w:spacing w:before="0" w:after="0"/>
        <w:rPr>
          <w:sz w:val="22"/>
          <w:szCs w:val="22"/>
        </w:rPr>
      </w:pPr>
      <w:r w:rsidRPr="00202EF7">
        <w:rPr>
          <w:sz w:val="22"/>
          <w:szCs w:val="22"/>
        </w:rPr>
        <w:t>General Study</w:t>
      </w:r>
      <w:r w:rsidR="009D5933" w:rsidRPr="00202EF7">
        <w:rPr>
          <w:sz w:val="22"/>
          <w:szCs w:val="22"/>
        </w:rPr>
        <w:t> | </w:t>
      </w:r>
      <w:r w:rsidRPr="00202EF7">
        <w:rPr>
          <w:sz w:val="22"/>
          <w:szCs w:val="22"/>
        </w:rPr>
        <w:t>may 2022</w:t>
      </w:r>
      <w:r w:rsidR="009D5933" w:rsidRPr="00202EF7">
        <w:rPr>
          <w:sz w:val="22"/>
          <w:szCs w:val="22"/>
        </w:rPr>
        <w:t> | </w:t>
      </w:r>
      <w:r w:rsidRPr="00202EF7">
        <w:rPr>
          <w:sz w:val="22"/>
          <w:szCs w:val="22"/>
        </w:rPr>
        <w:t>Ottumwa high school</w:t>
      </w:r>
    </w:p>
    <w:p w14:paraId="4A25C740" w14:textId="788FEB9D" w:rsidR="008D2205" w:rsidRDefault="008D2205" w:rsidP="00A4496C">
      <w:pPr>
        <w:pStyle w:val="ListBullet"/>
        <w:numPr>
          <w:ilvl w:val="0"/>
          <w:numId w:val="35"/>
        </w:numPr>
        <w:spacing w:line="240" w:lineRule="auto"/>
      </w:pPr>
      <w:r>
        <w:t>Cumulative GPA: 3.5</w:t>
      </w:r>
    </w:p>
    <w:p w14:paraId="5768EE37" w14:textId="77777777" w:rsidR="00202EF7" w:rsidRDefault="00202EF7" w:rsidP="00202EF7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1C728ABE" w14:textId="71414C8C" w:rsidR="00202EF7" w:rsidRPr="00394240" w:rsidRDefault="008D2205" w:rsidP="00394240">
      <w:pPr>
        <w:pStyle w:val="Heading2"/>
        <w:spacing w:before="0" w:after="0"/>
        <w:rPr>
          <w:rFonts w:ascii="Times New Roman" w:hAnsi="Times New Roman" w:cs="Times New Roman"/>
          <w:color w:val="2A7B88" w:themeColor="accent1" w:themeShade="BF"/>
          <w:szCs w:val="24"/>
        </w:rPr>
      </w:pPr>
      <w:r w:rsidRPr="00394240">
        <w:rPr>
          <w:rFonts w:ascii="Times New Roman" w:hAnsi="Times New Roman" w:cs="Times New Roman"/>
          <w:color w:val="2A7B88" w:themeColor="accent1" w:themeShade="BF"/>
          <w:szCs w:val="24"/>
        </w:rPr>
        <w:t>Skills</w:t>
      </w:r>
    </w:p>
    <w:p w14:paraId="253E12D2" w14:textId="28098DC9" w:rsidR="005622F2" w:rsidRDefault="005622F2" w:rsidP="00202EF7">
      <w:pPr>
        <w:pStyle w:val="Heading1"/>
        <w:tabs>
          <w:tab w:val="left" w:pos="2712"/>
        </w:tabs>
        <w:spacing w:before="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  <w:gridCol w:w="1986"/>
      </w:tblGrid>
      <w:tr w:rsidR="005622F2" w14:paraId="55971361" w14:textId="77777777" w:rsidTr="003455C0">
        <w:tc>
          <w:tcPr>
            <w:tcW w:w="1985" w:type="dxa"/>
          </w:tcPr>
          <w:p w14:paraId="08848D6B" w14:textId="1FE59CA0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COBOL</w:t>
            </w:r>
          </w:p>
        </w:tc>
        <w:tc>
          <w:tcPr>
            <w:tcW w:w="1985" w:type="dxa"/>
          </w:tcPr>
          <w:p w14:paraId="60320947" w14:textId="12035F53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Visual Studio</w:t>
            </w:r>
          </w:p>
        </w:tc>
        <w:tc>
          <w:tcPr>
            <w:tcW w:w="1985" w:type="dxa"/>
          </w:tcPr>
          <w:p w14:paraId="7A9AC69A" w14:textId="2E24E939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Junit</w:t>
            </w:r>
          </w:p>
        </w:tc>
        <w:tc>
          <w:tcPr>
            <w:tcW w:w="1985" w:type="dxa"/>
          </w:tcPr>
          <w:p w14:paraId="2AB03304" w14:textId="77777777" w:rsidR="005622F2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SQL Server</w:t>
            </w:r>
          </w:p>
          <w:p w14:paraId="1EC1EBAC" w14:textId="0B17CA15" w:rsidR="005A69A0" w:rsidRPr="005A69A0" w:rsidRDefault="005A69A0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986" w:type="dxa"/>
          </w:tcPr>
          <w:p w14:paraId="107AE45A" w14:textId="15752646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Python</w:t>
            </w:r>
          </w:p>
        </w:tc>
      </w:tr>
      <w:tr w:rsidR="005622F2" w14:paraId="7D8CF9C9" w14:textId="77777777" w:rsidTr="003455C0">
        <w:trPr>
          <w:trHeight w:val="503"/>
        </w:trPr>
        <w:tc>
          <w:tcPr>
            <w:tcW w:w="1985" w:type="dxa"/>
          </w:tcPr>
          <w:p w14:paraId="1FCF6368" w14:textId="0DE304F8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Oracle APEX</w:t>
            </w:r>
          </w:p>
        </w:tc>
        <w:tc>
          <w:tcPr>
            <w:tcW w:w="1985" w:type="dxa"/>
          </w:tcPr>
          <w:p w14:paraId="72254739" w14:textId="250A1B53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C#</w:t>
            </w:r>
          </w:p>
        </w:tc>
        <w:tc>
          <w:tcPr>
            <w:tcW w:w="1985" w:type="dxa"/>
          </w:tcPr>
          <w:p w14:paraId="1B2A49A0" w14:textId="02D60040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HTML5</w:t>
            </w:r>
          </w:p>
        </w:tc>
        <w:tc>
          <w:tcPr>
            <w:tcW w:w="1985" w:type="dxa"/>
          </w:tcPr>
          <w:p w14:paraId="4057329A" w14:textId="6A6095F4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Java Script</w:t>
            </w:r>
          </w:p>
        </w:tc>
        <w:tc>
          <w:tcPr>
            <w:tcW w:w="1986" w:type="dxa"/>
          </w:tcPr>
          <w:p w14:paraId="6C3D0F9D" w14:textId="1BCA599C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SQL</w:t>
            </w:r>
          </w:p>
        </w:tc>
      </w:tr>
      <w:tr w:rsidR="005622F2" w14:paraId="0424A18E" w14:textId="77777777" w:rsidTr="003455C0">
        <w:trPr>
          <w:trHeight w:val="395"/>
        </w:trPr>
        <w:tc>
          <w:tcPr>
            <w:tcW w:w="1985" w:type="dxa"/>
          </w:tcPr>
          <w:p w14:paraId="245788AF" w14:textId="57C29A53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CSS</w:t>
            </w:r>
          </w:p>
        </w:tc>
        <w:tc>
          <w:tcPr>
            <w:tcW w:w="1985" w:type="dxa"/>
          </w:tcPr>
          <w:p w14:paraId="4D23745F" w14:textId="40A15669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IntelliJ</w:t>
            </w:r>
          </w:p>
        </w:tc>
        <w:tc>
          <w:tcPr>
            <w:tcW w:w="1985" w:type="dxa"/>
          </w:tcPr>
          <w:p w14:paraId="64342F56" w14:textId="420F1AEB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Java</w:t>
            </w:r>
          </w:p>
        </w:tc>
        <w:tc>
          <w:tcPr>
            <w:tcW w:w="1985" w:type="dxa"/>
          </w:tcPr>
          <w:p w14:paraId="4108D361" w14:textId="25A4A8B2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GitHub</w:t>
            </w:r>
          </w:p>
        </w:tc>
        <w:tc>
          <w:tcPr>
            <w:tcW w:w="1986" w:type="dxa"/>
          </w:tcPr>
          <w:p w14:paraId="0AA2019D" w14:textId="51F0B792" w:rsidR="005622F2" w:rsidRPr="005A69A0" w:rsidRDefault="005622F2" w:rsidP="00202EF7">
            <w:pPr>
              <w:pStyle w:val="Heading1"/>
              <w:tabs>
                <w:tab w:val="left" w:pos="2712"/>
              </w:tabs>
              <w:spacing w:before="0" w:after="0"/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</w:pPr>
            <w:r w:rsidRPr="005A69A0">
              <w:rPr>
                <w:rFonts w:ascii="Georgia" w:hAnsi="Georgia"/>
                <w:b w:val="0"/>
                <w:bCs/>
                <w:color w:val="000000" w:themeColor="text1"/>
                <w:sz w:val="22"/>
                <w:szCs w:val="22"/>
              </w:rPr>
              <w:t>Excel</w:t>
            </w:r>
          </w:p>
        </w:tc>
      </w:tr>
    </w:tbl>
    <w:p w14:paraId="4838044B" w14:textId="77777777" w:rsidR="005622F2" w:rsidRDefault="005622F2" w:rsidP="00202EF7">
      <w:pPr>
        <w:pStyle w:val="Heading1"/>
        <w:tabs>
          <w:tab w:val="left" w:pos="2712"/>
        </w:tabs>
        <w:spacing w:before="0" w:after="0"/>
      </w:pPr>
    </w:p>
    <w:p w14:paraId="47728F4C" w14:textId="600F53D0" w:rsidR="006270A9" w:rsidRDefault="005622F2" w:rsidP="00202EF7">
      <w:pPr>
        <w:pStyle w:val="Heading2"/>
        <w:spacing w:before="0" w:after="0"/>
        <w:rPr>
          <w:rFonts w:ascii="Times New Roman" w:hAnsi="Times New Roman" w:cs="Times New Roman"/>
          <w:color w:val="2A7B88" w:themeColor="accent1" w:themeShade="BF"/>
          <w:szCs w:val="24"/>
        </w:rPr>
      </w:pPr>
      <w:r w:rsidRPr="008D2205">
        <w:rPr>
          <w:rFonts w:ascii="Times New Roman" w:hAnsi="Times New Roman" w:cs="Times New Roman"/>
          <w:color w:val="2A7B88" w:themeColor="accent1" w:themeShade="BF"/>
          <w:szCs w:val="24"/>
        </w:rPr>
        <w:t xml:space="preserve">Acheivements </w:t>
      </w:r>
    </w:p>
    <w:p w14:paraId="0B2ED9BF" w14:textId="49D45FE4" w:rsidR="00202EF7" w:rsidRDefault="009F000C" w:rsidP="00202EF7">
      <w:pPr>
        <w:pStyle w:val="ListParagraph"/>
        <w:numPr>
          <w:ilvl w:val="0"/>
          <w:numId w:val="24"/>
        </w:numPr>
        <w:tabs>
          <w:tab w:val="left" w:pos="2460"/>
        </w:tabs>
        <w:rPr>
          <w:rFonts w:ascii="Georgia" w:hAnsi="Georgia" w:cs="Times New Roman"/>
        </w:rPr>
      </w:pPr>
      <w:r>
        <w:rPr>
          <w:rFonts w:ascii="Georgia" w:hAnsi="Georgia" w:cs="Times New Roman"/>
        </w:rPr>
        <w:t>Microsoft Certificate</w:t>
      </w:r>
    </w:p>
    <w:p w14:paraId="3FFB4844" w14:textId="50D566FD" w:rsidR="009F000C" w:rsidRDefault="009F000C" w:rsidP="00202EF7">
      <w:pPr>
        <w:pStyle w:val="ListParagraph"/>
        <w:numPr>
          <w:ilvl w:val="0"/>
          <w:numId w:val="24"/>
        </w:numPr>
        <w:tabs>
          <w:tab w:val="left" w:pos="2460"/>
        </w:tabs>
        <w:rPr>
          <w:rFonts w:ascii="Georgia" w:hAnsi="Georgia" w:cs="Times New Roman"/>
        </w:rPr>
      </w:pPr>
      <w:r w:rsidRPr="00480805">
        <w:rPr>
          <w:rFonts w:ascii="Georgia" w:hAnsi="Georgia" w:cs="Times New Roman"/>
        </w:rPr>
        <w:t>Camp Invention</w:t>
      </w:r>
    </w:p>
    <w:p w14:paraId="72969748" w14:textId="019F0F0C" w:rsidR="00202EF7" w:rsidRPr="00EB0BA7" w:rsidRDefault="00202EF7" w:rsidP="00EB0BA7">
      <w:pPr>
        <w:pStyle w:val="ListParagraph"/>
        <w:numPr>
          <w:ilvl w:val="1"/>
          <w:numId w:val="24"/>
        </w:numPr>
        <w:tabs>
          <w:tab w:val="left" w:pos="2460"/>
        </w:tabs>
        <w:rPr>
          <w:rFonts w:ascii="Georgia" w:hAnsi="Georgia" w:cs="Times New Roman"/>
        </w:rPr>
      </w:pPr>
      <w:r w:rsidRPr="00480805">
        <w:rPr>
          <w:rFonts w:ascii="Georgia" w:hAnsi="Georgia" w:cs="Times New Roman"/>
        </w:rPr>
        <w:t>Counselor for up 100 students. Taught campers how to create, gain confidence</w:t>
      </w:r>
      <w:r>
        <w:rPr>
          <w:rFonts w:ascii="Georgia" w:hAnsi="Georgia" w:cs="Times New Roman"/>
        </w:rPr>
        <w:t>,</w:t>
      </w:r>
      <w:r w:rsidRPr="00480805">
        <w:rPr>
          <w:rFonts w:ascii="Georgia" w:hAnsi="Georgia" w:cs="Times New Roman"/>
        </w:rPr>
        <w:t xml:space="preserve"> and collaborate with their peers </w:t>
      </w:r>
      <w:proofErr w:type="gramStart"/>
      <w:r w:rsidRPr="00480805">
        <w:rPr>
          <w:rFonts w:ascii="Georgia" w:hAnsi="Georgia" w:cs="Times New Roman"/>
        </w:rPr>
        <w:t>in order to</w:t>
      </w:r>
      <w:proofErr w:type="gramEnd"/>
      <w:r w:rsidRPr="00480805">
        <w:rPr>
          <w:rFonts w:ascii="Georgia" w:hAnsi="Georgia" w:cs="Times New Roman"/>
        </w:rPr>
        <w:t xml:space="preserve"> create inventions</w:t>
      </w:r>
    </w:p>
    <w:p w14:paraId="40E7E57A" w14:textId="41075015" w:rsidR="00202EF7" w:rsidRPr="00202EF7" w:rsidRDefault="00202EF7" w:rsidP="00202EF7">
      <w:pPr>
        <w:pStyle w:val="ListParagraph"/>
        <w:numPr>
          <w:ilvl w:val="0"/>
          <w:numId w:val="24"/>
        </w:numPr>
        <w:tabs>
          <w:tab w:val="left" w:pos="2460"/>
        </w:tabs>
        <w:rPr>
          <w:rFonts w:ascii="Georgia" w:hAnsi="Georgia" w:cs="Times New Roman"/>
        </w:rPr>
      </w:pPr>
      <w:r w:rsidRPr="00480805">
        <w:rPr>
          <w:rFonts w:ascii="Georgia" w:hAnsi="Georgia" w:cs="Times New Roman"/>
        </w:rPr>
        <w:t>Student Council</w:t>
      </w:r>
    </w:p>
    <w:p w14:paraId="7CC5BB37" w14:textId="226C7225" w:rsidR="00202EF7" w:rsidRDefault="00202EF7" w:rsidP="00A53A9A">
      <w:pPr>
        <w:pStyle w:val="ListBullet"/>
        <w:numPr>
          <w:ilvl w:val="0"/>
          <w:numId w:val="29"/>
        </w:numPr>
        <w:spacing w:line="240" w:lineRule="auto"/>
        <w:rPr>
          <w:rFonts w:ascii="Georgia" w:hAnsi="Georgia"/>
        </w:rPr>
      </w:pPr>
      <w:r w:rsidRPr="00480805">
        <w:rPr>
          <w:rFonts w:ascii="Georgia" w:hAnsi="Georgia" w:cs="Times New Roman"/>
        </w:rPr>
        <w:t xml:space="preserve">Guidance Counselor </w:t>
      </w:r>
      <w:r w:rsidR="001B095B">
        <w:rPr>
          <w:rFonts w:ascii="Georgia" w:hAnsi="Georgia" w:cs="Times New Roman"/>
        </w:rPr>
        <w:t>A</w:t>
      </w:r>
      <w:r w:rsidRPr="00480805">
        <w:rPr>
          <w:rFonts w:ascii="Georgia" w:hAnsi="Georgia" w:cs="Times New Roman"/>
        </w:rPr>
        <w:t>ssistan</w:t>
      </w:r>
      <w:r>
        <w:rPr>
          <w:rFonts w:ascii="Georgia" w:hAnsi="Georgia" w:cs="Times New Roman"/>
        </w:rPr>
        <w:t>t</w:t>
      </w:r>
      <w:r w:rsidRPr="00202EF7">
        <w:rPr>
          <w:rFonts w:ascii="Georgia" w:hAnsi="Georgia"/>
        </w:rPr>
        <w:t xml:space="preserve"> </w:t>
      </w:r>
    </w:p>
    <w:p w14:paraId="59A66744" w14:textId="3563AC11" w:rsidR="005622F2" w:rsidRPr="00202EF7" w:rsidRDefault="005622F2" w:rsidP="00A53A9A">
      <w:pPr>
        <w:pStyle w:val="ListBullet"/>
        <w:numPr>
          <w:ilvl w:val="0"/>
          <w:numId w:val="29"/>
        </w:numPr>
        <w:spacing w:line="240" w:lineRule="auto"/>
        <w:rPr>
          <w:rFonts w:ascii="Georgia" w:hAnsi="Georgia"/>
        </w:rPr>
      </w:pPr>
      <w:r w:rsidRPr="00202EF7">
        <w:rPr>
          <w:rFonts w:ascii="Georgia" w:hAnsi="Georgia"/>
        </w:rPr>
        <w:t>Used strong interpersonal communication skills to convey information to others</w:t>
      </w:r>
    </w:p>
    <w:p w14:paraId="5FD47F5B" w14:textId="4969F9C0" w:rsidR="005622F2" w:rsidRPr="00202EF7" w:rsidRDefault="005622F2" w:rsidP="00A53A9A">
      <w:pPr>
        <w:pStyle w:val="ListBullet"/>
        <w:numPr>
          <w:ilvl w:val="0"/>
          <w:numId w:val="29"/>
        </w:numPr>
        <w:spacing w:line="240" w:lineRule="auto"/>
        <w:rPr>
          <w:rFonts w:ascii="Georgia" w:hAnsi="Georgia"/>
        </w:rPr>
      </w:pPr>
      <w:r w:rsidRPr="00202EF7">
        <w:rPr>
          <w:rFonts w:ascii="Georgia" w:hAnsi="Georgia"/>
        </w:rPr>
        <w:t xml:space="preserve">Supported engaging, </w:t>
      </w:r>
      <w:r w:rsidR="00234CE9" w:rsidRPr="00202EF7">
        <w:rPr>
          <w:rFonts w:ascii="Georgia" w:hAnsi="Georgia"/>
        </w:rPr>
        <w:t>fun,</w:t>
      </w:r>
      <w:r w:rsidRPr="00202EF7">
        <w:rPr>
          <w:rFonts w:ascii="Georgia" w:hAnsi="Georgia"/>
        </w:rPr>
        <w:t xml:space="preserve"> and smooth-running events by helping with organization and planning</w:t>
      </w:r>
    </w:p>
    <w:p w14:paraId="10F03732" w14:textId="0AAC0BCC" w:rsidR="006270A9" w:rsidRDefault="005622F2" w:rsidP="00A53A9A">
      <w:pPr>
        <w:pStyle w:val="ListBullet"/>
        <w:numPr>
          <w:ilvl w:val="0"/>
          <w:numId w:val="29"/>
        </w:numPr>
        <w:spacing w:line="240" w:lineRule="auto"/>
        <w:rPr>
          <w:rFonts w:ascii="Georgia" w:hAnsi="Georgia"/>
        </w:rPr>
      </w:pPr>
      <w:r w:rsidRPr="00202EF7">
        <w:rPr>
          <w:rFonts w:ascii="Georgia" w:hAnsi="Georgia"/>
        </w:rPr>
        <w:t>Worked in team environment to maintain high levels of productivity</w:t>
      </w:r>
    </w:p>
    <w:p w14:paraId="05615306" w14:textId="77777777" w:rsidR="00202EF7" w:rsidRPr="00202EF7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</w:p>
    <w:p w14:paraId="6A8231CF" w14:textId="3D51DA76" w:rsidR="006270A9" w:rsidRPr="00394240" w:rsidRDefault="008D2205" w:rsidP="00394240">
      <w:pPr>
        <w:pStyle w:val="Heading1"/>
        <w:spacing w:before="0" w:after="0"/>
        <w:rPr>
          <w:rFonts w:ascii="Times New Roman" w:hAnsi="Times New Roman" w:cs="Times New Roman"/>
          <w:caps/>
          <w:sz w:val="24"/>
          <w:szCs w:val="24"/>
        </w:rPr>
      </w:pPr>
      <w:r w:rsidRPr="00394240">
        <w:rPr>
          <w:rFonts w:ascii="Times New Roman" w:hAnsi="Times New Roman" w:cs="Times New Roman"/>
          <w:caps/>
          <w:sz w:val="24"/>
          <w:szCs w:val="24"/>
        </w:rPr>
        <w:t>Experience</w:t>
      </w:r>
    </w:p>
    <w:p w14:paraId="0836ADF9" w14:textId="77777777" w:rsidR="00202EF7" w:rsidRDefault="00202EF7" w:rsidP="00202EF7">
      <w:pPr>
        <w:pStyle w:val="Heading1"/>
        <w:tabs>
          <w:tab w:val="left" w:pos="2712"/>
        </w:tabs>
        <w:spacing w:before="0" w:after="0"/>
      </w:pPr>
    </w:p>
    <w:p w14:paraId="1FBDB854" w14:textId="4ABF972D" w:rsidR="006270A9" w:rsidRPr="00202EF7" w:rsidRDefault="005622F2" w:rsidP="00202EF7">
      <w:pPr>
        <w:pStyle w:val="Heading2"/>
        <w:spacing w:before="0" w:after="0"/>
        <w:rPr>
          <w:rFonts w:ascii="Georgia" w:hAnsi="Georgia"/>
          <w:sz w:val="22"/>
          <w:szCs w:val="22"/>
        </w:rPr>
      </w:pPr>
      <w:r w:rsidRPr="00202EF7">
        <w:rPr>
          <w:rFonts w:ascii="Georgia" w:hAnsi="Georgia"/>
          <w:sz w:val="22"/>
          <w:szCs w:val="22"/>
        </w:rPr>
        <w:t>Online Shopper</w:t>
      </w:r>
      <w:r w:rsidR="009D5933" w:rsidRPr="00202EF7">
        <w:rPr>
          <w:rFonts w:ascii="Georgia" w:hAnsi="Georgia"/>
          <w:sz w:val="22"/>
          <w:szCs w:val="22"/>
        </w:rPr>
        <w:t> | </w:t>
      </w:r>
      <w:r w:rsidRPr="00202EF7">
        <w:rPr>
          <w:rFonts w:ascii="Georgia" w:hAnsi="Georgia"/>
          <w:sz w:val="22"/>
          <w:szCs w:val="22"/>
        </w:rPr>
        <w:t>Walmart</w:t>
      </w:r>
      <w:r w:rsidR="009D5933" w:rsidRPr="00202EF7">
        <w:rPr>
          <w:rFonts w:ascii="Georgia" w:hAnsi="Georgia"/>
          <w:sz w:val="22"/>
          <w:szCs w:val="22"/>
        </w:rPr>
        <w:t> | </w:t>
      </w:r>
      <w:r w:rsidRPr="00202EF7">
        <w:rPr>
          <w:rFonts w:ascii="Georgia" w:hAnsi="Georgia"/>
          <w:sz w:val="22"/>
          <w:szCs w:val="22"/>
        </w:rPr>
        <w:t>July 2022-Present</w:t>
      </w:r>
    </w:p>
    <w:p w14:paraId="50255897" w14:textId="19DE19C9" w:rsidR="005622F2" w:rsidRPr="00202EF7" w:rsidRDefault="005622F2" w:rsidP="00830278">
      <w:pPr>
        <w:pStyle w:val="ListBullet"/>
        <w:numPr>
          <w:ilvl w:val="0"/>
          <w:numId w:val="34"/>
        </w:numPr>
        <w:spacing w:line="240" w:lineRule="auto"/>
        <w:rPr>
          <w:rFonts w:ascii="Georgia" w:hAnsi="Georgia"/>
        </w:rPr>
      </w:pPr>
      <w:r w:rsidRPr="00202EF7">
        <w:rPr>
          <w:rFonts w:ascii="Georgia" w:hAnsi="Georgia"/>
        </w:rPr>
        <w:t>Consistently met deadlines and quality goals for accuracy and timeliness</w:t>
      </w:r>
    </w:p>
    <w:p w14:paraId="43C480EE" w14:textId="5F2497BD" w:rsidR="005622F2" w:rsidRPr="00202EF7" w:rsidRDefault="005622F2" w:rsidP="00830278">
      <w:pPr>
        <w:pStyle w:val="ListBullet"/>
        <w:numPr>
          <w:ilvl w:val="0"/>
          <w:numId w:val="34"/>
        </w:numPr>
        <w:spacing w:line="240" w:lineRule="auto"/>
        <w:rPr>
          <w:rFonts w:ascii="Georgia" w:hAnsi="Georgia"/>
        </w:rPr>
      </w:pPr>
      <w:r w:rsidRPr="00202EF7">
        <w:rPr>
          <w:rFonts w:ascii="Georgia" w:hAnsi="Georgia"/>
        </w:rPr>
        <w:t>Review orders prior to pick up for accuracy and purchase-by dates</w:t>
      </w:r>
    </w:p>
    <w:p w14:paraId="64930FC3" w14:textId="1FA384A6" w:rsidR="005622F2" w:rsidRPr="00202EF7" w:rsidRDefault="005622F2" w:rsidP="00830278">
      <w:pPr>
        <w:pStyle w:val="ListBullet"/>
        <w:numPr>
          <w:ilvl w:val="0"/>
          <w:numId w:val="34"/>
        </w:numPr>
        <w:spacing w:line="240" w:lineRule="auto"/>
        <w:rPr>
          <w:rFonts w:ascii="Georgia" w:hAnsi="Georgia"/>
        </w:rPr>
      </w:pPr>
      <w:r w:rsidRPr="00202EF7">
        <w:rPr>
          <w:rFonts w:ascii="Georgia" w:hAnsi="Georgia"/>
        </w:rPr>
        <w:t>Memorized store layouts and planograms to fulfill orders using shortest, most efficient route</w:t>
      </w:r>
    </w:p>
    <w:p w14:paraId="78D09BDB" w14:textId="197459BE" w:rsidR="005622F2" w:rsidRPr="00202EF7" w:rsidRDefault="005622F2" w:rsidP="00830278">
      <w:pPr>
        <w:pStyle w:val="ListBullet"/>
        <w:numPr>
          <w:ilvl w:val="0"/>
          <w:numId w:val="34"/>
        </w:numPr>
        <w:spacing w:line="240" w:lineRule="auto"/>
        <w:rPr>
          <w:rFonts w:ascii="Georgia" w:hAnsi="Georgia"/>
        </w:rPr>
      </w:pPr>
      <w:r w:rsidRPr="00202EF7">
        <w:rPr>
          <w:rFonts w:ascii="Georgia" w:hAnsi="Georgia"/>
        </w:rPr>
        <w:t>Worked productively with customers to meet order requirements and service expectations</w:t>
      </w:r>
    </w:p>
    <w:p w14:paraId="72F3F06B" w14:textId="0B5A1215" w:rsidR="00202EF7" w:rsidRDefault="005622F2" w:rsidP="00830278">
      <w:pPr>
        <w:pStyle w:val="ListBullet"/>
        <w:numPr>
          <w:ilvl w:val="0"/>
          <w:numId w:val="34"/>
        </w:numPr>
        <w:spacing w:line="240" w:lineRule="auto"/>
        <w:rPr>
          <w:rFonts w:ascii="Georgia" w:hAnsi="Georgia"/>
        </w:rPr>
      </w:pPr>
      <w:r w:rsidRPr="00202EF7">
        <w:rPr>
          <w:rFonts w:ascii="Georgia" w:hAnsi="Georgia"/>
        </w:rPr>
        <w:t>Placed completed orders in labeled, temperature-appropriate storage pending customer pick up</w:t>
      </w:r>
    </w:p>
    <w:p w14:paraId="7A40E925" w14:textId="77777777" w:rsidR="00202EF7" w:rsidRPr="00202EF7" w:rsidRDefault="00202EF7" w:rsidP="00202EF7">
      <w:pPr>
        <w:pStyle w:val="ListBullet"/>
        <w:numPr>
          <w:ilvl w:val="0"/>
          <w:numId w:val="0"/>
        </w:numPr>
        <w:spacing w:line="240" w:lineRule="auto"/>
        <w:ind w:left="216"/>
        <w:rPr>
          <w:rFonts w:ascii="Georgia" w:hAnsi="Georgia"/>
        </w:rPr>
      </w:pPr>
    </w:p>
    <w:p w14:paraId="7C55D8CA" w14:textId="7FF5921F" w:rsidR="006270A9" w:rsidRPr="00202EF7" w:rsidRDefault="00202EF7" w:rsidP="00202EF7">
      <w:pPr>
        <w:pStyle w:val="Heading2"/>
        <w:spacing w:before="0" w:after="0"/>
        <w:rPr>
          <w:rFonts w:ascii="Georgia" w:hAnsi="Georgia"/>
          <w:sz w:val="22"/>
          <w:szCs w:val="22"/>
        </w:rPr>
      </w:pPr>
      <w:r w:rsidRPr="00202EF7">
        <w:rPr>
          <w:rFonts w:ascii="Georgia" w:hAnsi="Georgia"/>
          <w:sz w:val="22"/>
          <w:szCs w:val="22"/>
        </w:rPr>
        <w:t>CASH</w:t>
      </w:r>
      <w:r w:rsidR="00394240">
        <w:rPr>
          <w:rFonts w:ascii="Georgia" w:hAnsi="Georgia"/>
          <w:sz w:val="22"/>
          <w:szCs w:val="22"/>
        </w:rPr>
        <w:t>ie</w:t>
      </w:r>
      <w:r w:rsidRPr="00202EF7">
        <w:rPr>
          <w:rFonts w:ascii="Georgia" w:hAnsi="Georgia"/>
          <w:sz w:val="22"/>
          <w:szCs w:val="22"/>
        </w:rPr>
        <w:t>R |</w:t>
      </w:r>
      <w:r w:rsidR="009D5933" w:rsidRPr="00202EF7">
        <w:rPr>
          <w:rFonts w:ascii="Georgia" w:hAnsi="Georgia"/>
          <w:sz w:val="22"/>
          <w:szCs w:val="22"/>
        </w:rPr>
        <w:t> </w:t>
      </w:r>
      <w:r w:rsidR="005622F2" w:rsidRPr="00202EF7">
        <w:rPr>
          <w:rFonts w:ascii="Georgia" w:hAnsi="Georgia"/>
          <w:sz w:val="22"/>
          <w:szCs w:val="22"/>
        </w:rPr>
        <w:t>Rue 21</w:t>
      </w:r>
      <w:r w:rsidR="009D5933" w:rsidRPr="00202EF7">
        <w:rPr>
          <w:rFonts w:ascii="Georgia" w:hAnsi="Georgia"/>
          <w:sz w:val="22"/>
          <w:szCs w:val="22"/>
        </w:rPr>
        <w:t> | </w:t>
      </w:r>
      <w:r w:rsidR="00F74C86">
        <w:rPr>
          <w:rFonts w:ascii="Georgia" w:hAnsi="Georgia"/>
          <w:sz w:val="22"/>
          <w:szCs w:val="22"/>
        </w:rPr>
        <w:t>November</w:t>
      </w:r>
      <w:r w:rsidR="005622F2" w:rsidRPr="00202EF7">
        <w:rPr>
          <w:rFonts w:ascii="Georgia" w:hAnsi="Georgia"/>
          <w:sz w:val="22"/>
          <w:szCs w:val="22"/>
        </w:rPr>
        <w:t xml:space="preserve"> 2021- december 2021</w:t>
      </w:r>
    </w:p>
    <w:p w14:paraId="151E8B52" w14:textId="25716C72" w:rsidR="005622F2" w:rsidRPr="00202EF7" w:rsidRDefault="005622F2" w:rsidP="00830278">
      <w:pPr>
        <w:pStyle w:val="ListBullet"/>
        <w:numPr>
          <w:ilvl w:val="0"/>
          <w:numId w:val="33"/>
        </w:numPr>
        <w:spacing w:line="240" w:lineRule="auto"/>
        <w:rPr>
          <w:rFonts w:ascii="Georgia" w:hAnsi="Georgia"/>
        </w:rPr>
      </w:pPr>
      <w:r w:rsidRPr="00202EF7">
        <w:rPr>
          <w:rFonts w:ascii="Georgia" w:hAnsi="Georgia"/>
        </w:rPr>
        <w:t>Operated cash register for cash, check and credit card transactions with excellent accuracy levels</w:t>
      </w:r>
    </w:p>
    <w:p w14:paraId="4FD38495" w14:textId="31DA796F" w:rsidR="005622F2" w:rsidRPr="00202EF7" w:rsidRDefault="005622F2" w:rsidP="00830278">
      <w:pPr>
        <w:pStyle w:val="ListBullet"/>
        <w:numPr>
          <w:ilvl w:val="0"/>
          <w:numId w:val="33"/>
        </w:numPr>
        <w:spacing w:line="240" w:lineRule="auto"/>
        <w:rPr>
          <w:rFonts w:ascii="Georgia" w:hAnsi="Georgia"/>
        </w:rPr>
      </w:pPr>
      <w:r w:rsidRPr="00202EF7">
        <w:rPr>
          <w:rFonts w:ascii="Georgia" w:hAnsi="Georgia"/>
        </w:rPr>
        <w:t>Worked flexible schedule and extra shifts to meet business needs</w:t>
      </w:r>
    </w:p>
    <w:p w14:paraId="00922006" w14:textId="33B13F69" w:rsidR="005622F2" w:rsidRPr="00202EF7" w:rsidRDefault="005622F2" w:rsidP="00830278">
      <w:pPr>
        <w:pStyle w:val="ListBullet"/>
        <w:numPr>
          <w:ilvl w:val="0"/>
          <w:numId w:val="33"/>
        </w:numPr>
        <w:spacing w:line="240" w:lineRule="auto"/>
        <w:rPr>
          <w:rFonts w:ascii="Georgia" w:hAnsi="Georgia"/>
        </w:rPr>
      </w:pPr>
      <w:r w:rsidRPr="00202EF7">
        <w:rPr>
          <w:rFonts w:ascii="Georgia" w:hAnsi="Georgia"/>
        </w:rPr>
        <w:t>Restocked and organized merchandise in front lanes</w:t>
      </w:r>
    </w:p>
    <w:p w14:paraId="046AC90E" w14:textId="682D7A14" w:rsidR="001B29CF" w:rsidRDefault="005622F2" w:rsidP="00830278">
      <w:pPr>
        <w:pStyle w:val="ListBullet"/>
        <w:numPr>
          <w:ilvl w:val="0"/>
          <w:numId w:val="33"/>
        </w:numPr>
        <w:spacing w:line="240" w:lineRule="auto"/>
      </w:pPr>
      <w:r>
        <w:t xml:space="preserve">Helped customers complete purchases, locate </w:t>
      </w:r>
      <w:r w:rsidR="00830278">
        <w:t>items,</w:t>
      </w:r>
      <w:r>
        <w:t xml:space="preserve"> and join reward programs</w:t>
      </w:r>
    </w:p>
    <w:p w14:paraId="5634C360" w14:textId="6C5EFD61" w:rsidR="00202EF7" w:rsidRPr="00394240" w:rsidRDefault="00202EF7" w:rsidP="00394240">
      <w:pPr>
        <w:pStyle w:val="Heading1"/>
        <w:spacing w:before="0" w:after="0"/>
        <w:rPr>
          <w:rFonts w:ascii="Times New Roman" w:hAnsi="Times New Roman" w:cs="Times New Roman"/>
          <w:caps/>
          <w:sz w:val="24"/>
          <w:szCs w:val="24"/>
        </w:rPr>
      </w:pPr>
      <w:r w:rsidRPr="00394240">
        <w:rPr>
          <w:rFonts w:ascii="Times New Roman" w:hAnsi="Times New Roman" w:cs="Times New Roman"/>
          <w:caps/>
          <w:sz w:val="24"/>
          <w:szCs w:val="24"/>
        </w:rPr>
        <w:lastRenderedPageBreak/>
        <w:t>References</w:t>
      </w:r>
    </w:p>
    <w:p w14:paraId="2BEF7DB8" w14:textId="77777777" w:rsidR="00202EF7" w:rsidRDefault="00202EF7" w:rsidP="00202EF7">
      <w:pPr>
        <w:pStyle w:val="Heading1"/>
        <w:tabs>
          <w:tab w:val="left" w:pos="2712"/>
        </w:tabs>
        <w:spacing w:before="0" w:after="0"/>
      </w:pPr>
    </w:p>
    <w:p w14:paraId="1F49A78F" w14:textId="77777777" w:rsidR="00202EF7" w:rsidRPr="00202EF7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bCs/>
        </w:rPr>
      </w:pPr>
      <w:r w:rsidRPr="00202EF7">
        <w:rPr>
          <w:b/>
          <w:bCs/>
        </w:rPr>
        <w:t>Professional</w:t>
      </w:r>
    </w:p>
    <w:p w14:paraId="67ADCC59" w14:textId="77777777" w:rsidR="00202EF7" w:rsidRPr="00F56BD5" w:rsidRDefault="00202EF7" w:rsidP="00202EF7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11856367" w14:textId="77777777" w:rsidR="00202EF7" w:rsidRPr="001F01F2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</w:rPr>
        <w:t xml:space="preserve">Allison </w:t>
      </w:r>
      <w:proofErr w:type="spellStart"/>
      <w:r w:rsidRPr="001F01F2">
        <w:rPr>
          <w:rFonts w:ascii="Georgia" w:hAnsi="Georgia"/>
        </w:rPr>
        <w:t>Bogaard</w:t>
      </w:r>
      <w:proofErr w:type="spellEnd"/>
      <w:r w:rsidRPr="001F01F2">
        <w:rPr>
          <w:rFonts w:ascii="Georgia" w:hAnsi="Georgia"/>
        </w:rPr>
        <w:t>, Academic/Career Advisor</w:t>
      </w:r>
    </w:p>
    <w:p w14:paraId="45431D91" w14:textId="77777777" w:rsidR="00202EF7" w:rsidRPr="001F01F2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color w:val="201F1E"/>
        </w:rPr>
      </w:pPr>
      <w:r w:rsidRPr="001F01F2">
        <w:rPr>
          <w:rFonts w:ascii="Georgia" w:hAnsi="Georgia"/>
          <w:bdr w:val="none" w:sz="0" w:space="0" w:color="auto" w:frame="1"/>
        </w:rPr>
        <w:t>Indian Hills Community College</w:t>
      </w:r>
    </w:p>
    <w:p w14:paraId="3AD21187" w14:textId="77777777" w:rsidR="00202EF7" w:rsidRPr="001F01F2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</w:rPr>
        <w:t>525 Grandview</w:t>
      </w:r>
      <w:r w:rsidRPr="001F01F2">
        <w:rPr>
          <w:rFonts w:ascii="Georgia" w:hAnsi="Georgia"/>
        </w:rPr>
        <w:tab/>
      </w:r>
    </w:p>
    <w:p w14:paraId="27F73752" w14:textId="77777777" w:rsidR="00202EF7" w:rsidRPr="001F01F2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</w:rPr>
        <w:t xml:space="preserve">Ottumwa, IA 52501 </w:t>
      </w:r>
    </w:p>
    <w:p w14:paraId="5211FF02" w14:textId="77777777" w:rsidR="00202EF7" w:rsidRPr="001F01F2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</w:rPr>
        <w:t>Phone: 641-683-5297</w:t>
      </w:r>
      <w:r w:rsidRPr="001F01F2">
        <w:rPr>
          <w:rFonts w:ascii="Georgia" w:hAnsi="Georgia"/>
        </w:rPr>
        <w:tab/>
      </w:r>
    </w:p>
    <w:p w14:paraId="1770CEBD" w14:textId="77777777" w:rsidR="00202EF7" w:rsidRPr="00F56BD5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Times New Roman"/>
        </w:rPr>
      </w:pPr>
      <w:r w:rsidRPr="001F01F2">
        <w:rPr>
          <w:rFonts w:ascii="Georgia" w:hAnsi="Georgia" w:cs="Times New Roman"/>
        </w:rPr>
        <w:t>Email:</w:t>
      </w:r>
      <w:r w:rsidRPr="00F56BD5">
        <w:rPr>
          <w:rFonts w:ascii="Georgia" w:hAnsi="Georgia" w:cs="Times New Roman"/>
        </w:rPr>
        <w:t xml:space="preserve"> </w:t>
      </w:r>
      <w:hyperlink r:id="rId8" w:history="1">
        <w:r w:rsidRPr="00F56BD5">
          <w:rPr>
            <w:rStyle w:val="Hyperlink"/>
            <w:rFonts w:ascii="Georgia" w:hAnsi="Georgia" w:cs="Times New Roman"/>
          </w:rPr>
          <w:t>Allison.Bogaard@indianhills.edu</w:t>
        </w:r>
      </w:hyperlink>
      <w:r w:rsidRPr="00F56BD5">
        <w:rPr>
          <w:rFonts w:ascii="Georgia" w:hAnsi="Georgia" w:cs="Times New Roman"/>
        </w:rPr>
        <w:t xml:space="preserve"> </w:t>
      </w:r>
    </w:p>
    <w:p w14:paraId="5DB7E86C" w14:textId="77777777" w:rsidR="00202EF7" w:rsidRPr="00F56BD5" w:rsidRDefault="00202EF7" w:rsidP="00202EF7">
      <w:pPr>
        <w:pStyle w:val="ListBullet"/>
        <w:numPr>
          <w:ilvl w:val="0"/>
          <w:numId w:val="0"/>
        </w:numPr>
        <w:spacing w:line="240" w:lineRule="auto"/>
        <w:ind w:left="216"/>
      </w:pPr>
      <w:r w:rsidRPr="00F56BD5">
        <w:t> </w:t>
      </w:r>
    </w:p>
    <w:p w14:paraId="735C672D" w14:textId="77777777" w:rsidR="00202EF7" w:rsidRPr="001F01F2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color w:val="201F1E"/>
        </w:rPr>
      </w:pPr>
      <w:r w:rsidRPr="001F01F2">
        <w:rPr>
          <w:rFonts w:ascii="Georgia" w:hAnsi="Georgia"/>
          <w:bdr w:val="none" w:sz="0" w:space="0" w:color="auto" w:frame="1"/>
        </w:rPr>
        <w:t>Susan Wilson, Professor</w:t>
      </w:r>
    </w:p>
    <w:p w14:paraId="3AEF116C" w14:textId="77777777" w:rsidR="00202EF7" w:rsidRPr="001F01F2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color w:val="201F1E"/>
        </w:rPr>
      </w:pPr>
      <w:r w:rsidRPr="001F01F2">
        <w:rPr>
          <w:rFonts w:ascii="Georgia" w:hAnsi="Georgia"/>
          <w:bdr w:val="none" w:sz="0" w:space="0" w:color="auto" w:frame="1"/>
        </w:rPr>
        <w:t>Computer Software Development</w:t>
      </w:r>
    </w:p>
    <w:p w14:paraId="007C419E" w14:textId="77777777" w:rsidR="00202EF7" w:rsidRPr="001F01F2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color w:val="201F1E"/>
        </w:rPr>
      </w:pPr>
      <w:r w:rsidRPr="001F01F2">
        <w:rPr>
          <w:rFonts w:ascii="Georgia" w:hAnsi="Georgia"/>
          <w:bdr w:val="none" w:sz="0" w:space="0" w:color="auto" w:frame="1"/>
        </w:rPr>
        <w:t>Indian Hills Community College</w:t>
      </w:r>
    </w:p>
    <w:p w14:paraId="39EDF4A9" w14:textId="77777777" w:rsidR="00202EF7" w:rsidRPr="001F01F2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color w:val="201F1E"/>
        </w:rPr>
      </w:pPr>
      <w:r w:rsidRPr="001F01F2">
        <w:rPr>
          <w:rFonts w:ascii="Georgia" w:hAnsi="Georgia"/>
          <w:bdr w:val="none" w:sz="0" w:space="0" w:color="auto" w:frame="1"/>
        </w:rPr>
        <w:t>525 Grandview Avenue</w:t>
      </w:r>
    </w:p>
    <w:p w14:paraId="78CFBBF4" w14:textId="77777777" w:rsidR="00202EF7" w:rsidRPr="001F01F2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color w:val="201F1E"/>
        </w:rPr>
      </w:pPr>
      <w:r w:rsidRPr="001F01F2">
        <w:rPr>
          <w:rFonts w:ascii="Georgia" w:hAnsi="Georgia"/>
          <w:bdr w:val="none" w:sz="0" w:space="0" w:color="auto" w:frame="1"/>
        </w:rPr>
        <w:t>Ottumwa, IA 52501</w:t>
      </w:r>
    </w:p>
    <w:p w14:paraId="546A6CA9" w14:textId="40231598" w:rsidR="00202EF7" w:rsidRPr="001F01F2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color w:val="201F1E"/>
        </w:rPr>
      </w:pPr>
      <w:r w:rsidRPr="001F01F2">
        <w:rPr>
          <w:rFonts w:ascii="Georgia" w:hAnsi="Georgia"/>
          <w:bdr w:val="none" w:sz="0" w:space="0" w:color="auto" w:frame="1"/>
        </w:rPr>
        <w:t>Phone: 641</w:t>
      </w:r>
      <w:r w:rsidR="00EC7ACE" w:rsidRPr="001F01F2">
        <w:rPr>
          <w:rFonts w:ascii="Georgia" w:hAnsi="Georgia"/>
          <w:bdr w:val="none" w:sz="0" w:space="0" w:color="auto" w:frame="1"/>
        </w:rPr>
        <w:t>-</w:t>
      </w:r>
      <w:r w:rsidRPr="001F01F2">
        <w:rPr>
          <w:rFonts w:ascii="Georgia" w:hAnsi="Georgia"/>
          <w:bdr w:val="none" w:sz="0" w:space="0" w:color="auto" w:frame="1"/>
        </w:rPr>
        <w:t>683</w:t>
      </w:r>
      <w:r w:rsidR="00EC7ACE" w:rsidRPr="001F01F2">
        <w:rPr>
          <w:rFonts w:ascii="Georgia" w:hAnsi="Georgia"/>
          <w:bdr w:val="none" w:sz="0" w:space="0" w:color="auto" w:frame="1"/>
        </w:rPr>
        <w:t>-</w:t>
      </w:r>
      <w:r w:rsidRPr="001F01F2">
        <w:rPr>
          <w:rFonts w:ascii="Georgia" w:hAnsi="Georgia"/>
          <w:bdr w:val="none" w:sz="0" w:space="0" w:color="auto" w:frame="1"/>
        </w:rPr>
        <w:t>5111 ext. 1760</w:t>
      </w:r>
    </w:p>
    <w:p w14:paraId="7DBEC884" w14:textId="7436D213" w:rsidR="00202EF7" w:rsidRPr="001F01F2" w:rsidRDefault="00202EF7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bdr w:val="none" w:sz="0" w:space="0" w:color="auto" w:frame="1"/>
        </w:rPr>
      </w:pPr>
      <w:r w:rsidRPr="001F01F2">
        <w:rPr>
          <w:rFonts w:ascii="Georgia" w:hAnsi="Georgia"/>
          <w:bdr w:val="none" w:sz="0" w:space="0" w:color="auto" w:frame="1"/>
        </w:rPr>
        <w:t>Cell: 641</w:t>
      </w:r>
      <w:r w:rsidR="00EC7ACE" w:rsidRPr="001F01F2">
        <w:rPr>
          <w:rFonts w:ascii="Georgia" w:hAnsi="Georgia"/>
          <w:bdr w:val="none" w:sz="0" w:space="0" w:color="auto" w:frame="1"/>
        </w:rPr>
        <w:t>-</w:t>
      </w:r>
      <w:r w:rsidRPr="001F01F2">
        <w:rPr>
          <w:rFonts w:ascii="Georgia" w:hAnsi="Georgia"/>
          <w:bdr w:val="none" w:sz="0" w:space="0" w:color="auto" w:frame="1"/>
        </w:rPr>
        <w:t>226</w:t>
      </w:r>
      <w:r w:rsidR="00EC7ACE" w:rsidRPr="001F01F2">
        <w:rPr>
          <w:rFonts w:ascii="Georgia" w:hAnsi="Georgia"/>
          <w:bdr w:val="none" w:sz="0" w:space="0" w:color="auto" w:frame="1"/>
        </w:rPr>
        <w:t>-</w:t>
      </w:r>
      <w:r w:rsidRPr="001F01F2">
        <w:rPr>
          <w:rFonts w:ascii="Georgia" w:hAnsi="Georgia"/>
          <w:bdr w:val="none" w:sz="0" w:space="0" w:color="auto" w:frame="1"/>
        </w:rPr>
        <w:t>388</w:t>
      </w:r>
      <w:r w:rsidR="00700F49" w:rsidRPr="001F01F2">
        <w:rPr>
          <w:rFonts w:ascii="Georgia" w:hAnsi="Georgia"/>
          <w:bdr w:val="none" w:sz="0" w:space="0" w:color="auto" w:frame="1"/>
        </w:rPr>
        <w:t>5</w:t>
      </w:r>
    </w:p>
    <w:p w14:paraId="11D77453" w14:textId="68D991E4" w:rsidR="00700F49" w:rsidRDefault="00700F49" w:rsidP="00202EF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dr w:val="none" w:sz="0" w:space="0" w:color="auto" w:frame="1"/>
        </w:rPr>
        <w:sectPr w:rsidR="00700F49" w:rsidSect="00700F49">
          <w:headerReference w:type="default" r:id="rId9"/>
          <w:pgSz w:w="12240" w:h="15840"/>
          <w:pgMar w:top="1440" w:right="1008" w:bottom="720" w:left="1008" w:header="720" w:footer="720" w:gutter="0"/>
          <w:cols w:space="720"/>
          <w:docGrid w:linePitch="360"/>
        </w:sectPr>
      </w:pPr>
    </w:p>
    <w:p w14:paraId="043F39B8" w14:textId="10E6678A" w:rsidR="00B20267" w:rsidRDefault="00084F73" w:rsidP="009D75AE">
      <w:pPr>
        <w:pStyle w:val="ListBullet"/>
        <w:numPr>
          <w:ilvl w:val="0"/>
          <w:numId w:val="0"/>
        </w:numPr>
        <w:spacing w:line="240" w:lineRule="auto"/>
        <w:rPr>
          <w:rFonts w:ascii="Georgia" w:hAnsi="Georgia"/>
          <w:color w:val="201F1E"/>
        </w:rPr>
      </w:pPr>
      <w:hyperlink r:id="rId10" w:history="1">
        <w:r w:rsidR="001F01F2" w:rsidRPr="001F01F2">
          <w:rPr>
            <w:rStyle w:val="Hyperlink"/>
            <w:rFonts w:ascii="Georgia" w:hAnsi="Georgia"/>
            <w:color w:val="000000" w:themeColor="text1"/>
            <w:u w:val="none"/>
            <w:bdr w:val="none" w:sz="0" w:space="0" w:color="auto" w:frame="1"/>
          </w:rPr>
          <w:t>Email:</w:t>
        </w:r>
        <w:r w:rsidR="001F01F2" w:rsidRPr="005D21A3">
          <w:rPr>
            <w:rStyle w:val="Hyperlink"/>
            <w:rFonts w:ascii="Georgia" w:hAnsi="Georgia"/>
            <w:bdr w:val="none" w:sz="0" w:space="0" w:color="auto" w:frame="1"/>
          </w:rPr>
          <w:t xml:space="preserve"> </w:t>
        </w:r>
        <w:r w:rsidR="001F01F2" w:rsidRPr="005D21A3">
          <w:rPr>
            <w:rStyle w:val="Hyperlink"/>
            <w:rFonts w:ascii="Georgia" w:eastAsiaTheme="majorEastAsia" w:hAnsi="Georgia"/>
            <w:bdr w:val="none" w:sz="0" w:space="0" w:color="auto" w:frame="1"/>
          </w:rPr>
          <w:t>susan.wilson@indianhills.edu</w:t>
        </w:r>
      </w:hyperlink>
    </w:p>
    <w:p w14:paraId="33FB5CA9" w14:textId="77777777" w:rsidR="00A30400" w:rsidRDefault="00A30400" w:rsidP="00A30400">
      <w:pPr>
        <w:pStyle w:val="ListBullet"/>
        <w:numPr>
          <w:ilvl w:val="0"/>
          <w:numId w:val="0"/>
        </w:numPr>
        <w:spacing w:line="240" w:lineRule="auto"/>
        <w:rPr>
          <w:rFonts w:ascii="Georgia" w:hAnsi="Georgia"/>
          <w:color w:val="201F1E"/>
        </w:rPr>
      </w:pPr>
    </w:p>
    <w:p w14:paraId="1601402B" w14:textId="4762CA65" w:rsidR="00202EF7" w:rsidRPr="001F01F2" w:rsidRDefault="00202EF7" w:rsidP="009D75AE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bdr w:val="none" w:sz="0" w:space="0" w:color="auto" w:frame="1"/>
        </w:rPr>
      </w:pPr>
      <w:r w:rsidRPr="001F01F2">
        <w:rPr>
          <w:rFonts w:ascii="Georgia" w:hAnsi="Georgia"/>
          <w:bdr w:val="none" w:sz="0" w:space="0" w:color="auto" w:frame="1"/>
        </w:rPr>
        <w:t xml:space="preserve">Lisa </w:t>
      </w:r>
      <w:proofErr w:type="spellStart"/>
      <w:r w:rsidRPr="001F01F2">
        <w:rPr>
          <w:rFonts w:ascii="Georgia" w:hAnsi="Georgia"/>
          <w:bdr w:val="none" w:sz="0" w:space="0" w:color="auto" w:frame="1"/>
        </w:rPr>
        <w:t>Macko</w:t>
      </w:r>
      <w:proofErr w:type="spellEnd"/>
      <w:r w:rsidRPr="001F01F2">
        <w:rPr>
          <w:rFonts w:ascii="Georgia" w:hAnsi="Georgia"/>
          <w:bdr w:val="none" w:sz="0" w:space="0" w:color="auto" w:frame="1"/>
        </w:rPr>
        <w:t xml:space="preserve">, Team Lead </w:t>
      </w:r>
    </w:p>
    <w:p w14:paraId="4907737C" w14:textId="77777777" w:rsidR="00202EF7" w:rsidRPr="001F01F2" w:rsidRDefault="00202EF7" w:rsidP="009D75AE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bdr w:val="none" w:sz="0" w:space="0" w:color="auto" w:frame="1"/>
        </w:rPr>
      </w:pPr>
      <w:r w:rsidRPr="001F01F2">
        <w:rPr>
          <w:rFonts w:ascii="Georgia" w:hAnsi="Georgia"/>
          <w:bdr w:val="none" w:sz="0" w:space="0" w:color="auto" w:frame="1"/>
        </w:rPr>
        <w:t>Walmart</w:t>
      </w:r>
    </w:p>
    <w:p w14:paraId="3DE628EC" w14:textId="77777777" w:rsidR="00202EF7" w:rsidRPr="001F01F2" w:rsidRDefault="00202EF7" w:rsidP="009D75AE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bdr w:val="none" w:sz="0" w:space="0" w:color="auto" w:frame="1"/>
        </w:rPr>
      </w:pPr>
      <w:r w:rsidRPr="001F01F2">
        <w:rPr>
          <w:rFonts w:ascii="Georgia" w:hAnsi="Georgia"/>
          <w:bdr w:val="none" w:sz="0" w:space="0" w:color="auto" w:frame="1"/>
        </w:rPr>
        <w:t>1940 Venture Dr</w:t>
      </w:r>
      <w:r w:rsidRPr="001F01F2">
        <w:rPr>
          <w:rFonts w:ascii="Georgia" w:hAnsi="Georgia"/>
          <w:bdr w:val="none" w:sz="0" w:space="0" w:color="auto" w:frame="1"/>
        </w:rPr>
        <w:tab/>
      </w:r>
    </w:p>
    <w:p w14:paraId="41BCCD83" w14:textId="77777777" w:rsidR="00202EF7" w:rsidRPr="001F01F2" w:rsidRDefault="00202EF7" w:rsidP="009D75AE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  <w:bdr w:val="none" w:sz="0" w:space="0" w:color="auto" w:frame="1"/>
        </w:rPr>
        <w:t>Ottumwa, IA 52501</w:t>
      </w:r>
    </w:p>
    <w:p w14:paraId="0324E406" w14:textId="77777777" w:rsidR="00202EF7" w:rsidRPr="001F01F2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</w:rPr>
        <w:t>Phone: 641-777-4601</w:t>
      </w:r>
    </w:p>
    <w:p w14:paraId="394C6DF5" w14:textId="681BA6BE" w:rsidR="00202EF7" w:rsidRPr="00F56BD5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Times New Roman"/>
        </w:rPr>
      </w:pPr>
      <w:r w:rsidRPr="001F01F2">
        <w:rPr>
          <w:rFonts w:ascii="Georgia" w:hAnsi="Georgia" w:cs="Times New Roman"/>
        </w:rPr>
        <w:t>Email:</w:t>
      </w:r>
      <w:r w:rsidRPr="00F56BD5">
        <w:rPr>
          <w:rFonts w:ascii="Georgia" w:hAnsi="Georgia" w:cs="Times New Roman"/>
        </w:rPr>
        <w:t xml:space="preserve"> </w:t>
      </w:r>
      <w:hyperlink r:id="rId11" w:history="1">
        <w:r w:rsidR="004B1C6D" w:rsidRPr="005D21A3">
          <w:rPr>
            <w:rStyle w:val="Hyperlink"/>
            <w:rFonts w:ascii="Georgia" w:hAnsi="Georgia" w:cs="Times New Roman"/>
          </w:rPr>
          <w:t>lisamacko5@yahoo.com</w:t>
        </w:r>
      </w:hyperlink>
      <w:r w:rsidRPr="00F56BD5">
        <w:rPr>
          <w:rFonts w:ascii="Georgia" w:hAnsi="Georgia" w:cs="Times New Roman"/>
        </w:rPr>
        <w:t xml:space="preserve">  </w:t>
      </w:r>
    </w:p>
    <w:p w14:paraId="44231730" w14:textId="77777777" w:rsidR="00202EF7" w:rsidRPr="00F56BD5" w:rsidRDefault="00202EF7" w:rsidP="00A30400">
      <w:pPr>
        <w:pStyle w:val="ListBullet"/>
        <w:numPr>
          <w:ilvl w:val="0"/>
          <w:numId w:val="0"/>
        </w:numPr>
        <w:spacing w:line="240" w:lineRule="auto"/>
      </w:pPr>
    </w:p>
    <w:p w14:paraId="113D6C59" w14:textId="77777777" w:rsidR="00202EF7" w:rsidRPr="00F56BD5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</w:pPr>
      <w:r w:rsidRPr="00202EF7">
        <w:rPr>
          <w:b/>
          <w:bCs/>
        </w:rPr>
        <w:t>Personal</w:t>
      </w:r>
      <w:r w:rsidRPr="00F56BD5">
        <w:t xml:space="preserve"> </w:t>
      </w:r>
    </w:p>
    <w:p w14:paraId="7C7258FC" w14:textId="77777777" w:rsidR="00202EF7" w:rsidRPr="00F56BD5" w:rsidRDefault="00202EF7" w:rsidP="00700F49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49CCC6C3" w14:textId="77777777" w:rsidR="00202EF7" w:rsidRPr="001F01F2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</w:rPr>
        <w:t xml:space="preserve">Kendra Mouton, Banker </w:t>
      </w:r>
    </w:p>
    <w:p w14:paraId="4FF2138F" w14:textId="77777777" w:rsidR="00202EF7" w:rsidRPr="001F01F2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</w:rPr>
        <w:t xml:space="preserve">Twin Cedar Bank </w:t>
      </w:r>
    </w:p>
    <w:p w14:paraId="14E5444C" w14:textId="77777777" w:rsidR="00202EF7" w:rsidRPr="001F01F2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</w:rPr>
        <w:t>201 Cornerstone Dr</w:t>
      </w:r>
    </w:p>
    <w:p w14:paraId="3A79C7F0" w14:textId="77777777" w:rsidR="00202EF7" w:rsidRPr="001F01F2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</w:rPr>
        <w:t>Oskaloosa, IA 52577</w:t>
      </w:r>
    </w:p>
    <w:p w14:paraId="6CF82218" w14:textId="77777777" w:rsidR="00202EF7" w:rsidRPr="001F01F2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</w:rPr>
        <w:t xml:space="preserve">Phone: 760-885-1854 </w:t>
      </w:r>
    </w:p>
    <w:p w14:paraId="0640DFBE" w14:textId="77777777" w:rsidR="00202EF7" w:rsidRPr="00F56BD5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Times New Roman"/>
        </w:rPr>
      </w:pPr>
      <w:r w:rsidRPr="001F01F2">
        <w:rPr>
          <w:rFonts w:ascii="Georgia" w:hAnsi="Georgia" w:cs="Times New Roman"/>
        </w:rPr>
        <w:t>Email:</w:t>
      </w:r>
      <w:r w:rsidRPr="00F56BD5">
        <w:rPr>
          <w:rFonts w:ascii="Georgia" w:hAnsi="Georgia" w:cs="Times New Roman"/>
        </w:rPr>
        <w:t xml:space="preserve"> </w:t>
      </w:r>
      <w:hyperlink r:id="rId12" w:history="1">
        <w:r w:rsidRPr="00F56BD5">
          <w:rPr>
            <w:rStyle w:val="Hyperlink"/>
            <w:rFonts w:ascii="Georgia" w:hAnsi="Georgia" w:cs="Times New Roman"/>
          </w:rPr>
          <w:t>Kendra.mouton@yahoo.com</w:t>
        </w:r>
      </w:hyperlink>
      <w:r w:rsidRPr="00F56BD5">
        <w:rPr>
          <w:rFonts w:ascii="Georgia" w:hAnsi="Georgia" w:cs="Times New Roman"/>
        </w:rPr>
        <w:t xml:space="preserve"> </w:t>
      </w:r>
    </w:p>
    <w:p w14:paraId="01D43A98" w14:textId="77777777" w:rsidR="00202EF7" w:rsidRPr="00F56BD5" w:rsidRDefault="00202EF7" w:rsidP="00700F49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45D88008" w14:textId="77777777" w:rsidR="00202EF7" w:rsidRPr="001F01F2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</w:rPr>
        <w:t xml:space="preserve">Victoria </w:t>
      </w:r>
      <w:proofErr w:type="spellStart"/>
      <w:r w:rsidRPr="001F01F2">
        <w:rPr>
          <w:rFonts w:ascii="Georgia" w:hAnsi="Georgia"/>
        </w:rPr>
        <w:t>Rusch</w:t>
      </w:r>
      <w:proofErr w:type="spellEnd"/>
      <w:r w:rsidRPr="001F01F2">
        <w:rPr>
          <w:rFonts w:ascii="Georgia" w:hAnsi="Georgia"/>
        </w:rPr>
        <w:t xml:space="preserve">, Teacher </w:t>
      </w:r>
    </w:p>
    <w:p w14:paraId="1DB49032" w14:textId="77777777" w:rsidR="00202EF7" w:rsidRPr="001F01F2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</w:rPr>
        <w:t xml:space="preserve">Ottumwa High School </w:t>
      </w:r>
    </w:p>
    <w:p w14:paraId="330C9E1D" w14:textId="77777777" w:rsidR="00202EF7" w:rsidRPr="001F01F2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shd w:val="clear" w:color="auto" w:fill="FFFFFF"/>
        </w:rPr>
      </w:pPr>
      <w:r w:rsidRPr="001F01F2">
        <w:rPr>
          <w:rFonts w:ascii="Georgia" w:hAnsi="Georgia"/>
          <w:shd w:val="clear" w:color="auto" w:fill="FFFFFF"/>
        </w:rPr>
        <w:t>501 2nd St E</w:t>
      </w:r>
    </w:p>
    <w:p w14:paraId="061A911C" w14:textId="77777777" w:rsidR="00202EF7" w:rsidRPr="001F01F2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  <w:shd w:val="clear" w:color="auto" w:fill="FFFFFF"/>
        </w:rPr>
      </w:pPr>
      <w:r w:rsidRPr="001F01F2">
        <w:rPr>
          <w:rFonts w:ascii="Georgia" w:hAnsi="Georgia"/>
          <w:shd w:val="clear" w:color="auto" w:fill="FFFFFF"/>
        </w:rPr>
        <w:t>Ottumwa, IA 52501</w:t>
      </w:r>
    </w:p>
    <w:p w14:paraId="443D9917" w14:textId="77777777" w:rsidR="00202EF7" w:rsidRPr="001F01F2" w:rsidRDefault="00202EF7" w:rsidP="00700F4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/>
        </w:rPr>
      </w:pPr>
      <w:r w:rsidRPr="001F01F2">
        <w:rPr>
          <w:rFonts w:ascii="Georgia" w:hAnsi="Georgia"/>
          <w:shd w:val="clear" w:color="auto" w:fill="FFFFFF"/>
        </w:rPr>
        <w:t>Phone: 641-777-3807</w:t>
      </w:r>
      <w:r w:rsidRPr="001F01F2">
        <w:rPr>
          <w:rFonts w:ascii="Georgia" w:hAnsi="Georgia"/>
        </w:rPr>
        <w:tab/>
      </w:r>
      <w:r w:rsidRPr="001F01F2">
        <w:rPr>
          <w:rFonts w:ascii="Georgia" w:hAnsi="Georgia"/>
        </w:rPr>
        <w:tab/>
      </w:r>
    </w:p>
    <w:p w14:paraId="3D8B3871" w14:textId="278E3357" w:rsidR="00F82E9F" w:rsidRDefault="00202EF7" w:rsidP="0085122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Times New Roman"/>
        </w:rPr>
      </w:pPr>
      <w:r w:rsidRPr="001F01F2">
        <w:rPr>
          <w:rFonts w:ascii="Georgia" w:hAnsi="Georgia" w:cs="Times New Roman"/>
        </w:rPr>
        <w:t>Email:</w:t>
      </w:r>
      <w:r w:rsidR="004B1C6D">
        <w:rPr>
          <w:rFonts w:ascii="Georgia" w:hAnsi="Georgia" w:cs="Times New Roman"/>
        </w:rPr>
        <w:t xml:space="preserve"> </w:t>
      </w:r>
      <w:hyperlink r:id="rId13" w:history="1">
        <w:r w:rsidR="001F01F2" w:rsidRPr="005D21A3">
          <w:rPr>
            <w:rStyle w:val="Hyperlink"/>
            <w:rFonts w:ascii="Georgia" w:hAnsi="Georgia" w:cs="Times New Roman"/>
          </w:rPr>
          <w:t>victoria.rusch@ottumwaschools.com</w:t>
        </w:r>
      </w:hyperlink>
    </w:p>
    <w:p w14:paraId="232FB283" w14:textId="77777777" w:rsidR="001F01F2" w:rsidRDefault="001F01F2" w:rsidP="0085122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Times New Roman"/>
        </w:rPr>
      </w:pPr>
    </w:p>
    <w:p w14:paraId="54514A99" w14:textId="77777777" w:rsidR="004B1C6D" w:rsidRDefault="004B1C6D" w:rsidP="0085122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Times New Roman"/>
          <w:color w:val="2A7B88" w:themeColor="accent1" w:themeShade="BF"/>
          <w:u w:val="single"/>
        </w:rPr>
      </w:pPr>
    </w:p>
    <w:p w14:paraId="6E2B87C7" w14:textId="79693633" w:rsidR="004B1C6D" w:rsidRPr="00851227" w:rsidRDefault="004B1C6D" w:rsidP="0085122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Times New Roman"/>
          <w:color w:val="2A7B88" w:themeColor="accent1" w:themeShade="BF"/>
          <w:u w:val="single"/>
        </w:rPr>
        <w:sectPr w:rsidR="004B1C6D" w:rsidRPr="00851227" w:rsidSect="00700F49">
          <w:type w:val="continuous"/>
          <w:pgSz w:w="12240" w:h="15840"/>
          <w:pgMar w:top="1440" w:right="1008" w:bottom="720" w:left="1008" w:header="720" w:footer="720" w:gutter="0"/>
          <w:cols w:space="720"/>
          <w:docGrid w:linePitch="360"/>
        </w:sectPr>
      </w:pPr>
    </w:p>
    <w:p w14:paraId="064F004F" w14:textId="77777777" w:rsidR="008D2205" w:rsidRPr="001B29CF" w:rsidRDefault="008D2205" w:rsidP="00851227">
      <w:pPr>
        <w:pStyle w:val="ListBullet"/>
        <w:numPr>
          <w:ilvl w:val="0"/>
          <w:numId w:val="0"/>
        </w:numPr>
        <w:spacing w:line="240" w:lineRule="auto"/>
      </w:pPr>
    </w:p>
    <w:sectPr w:rsidR="008D2205" w:rsidRPr="001B29CF" w:rsidSect="00700F49">
      <w:headerReference w:type="default" r:id="rId14"/>
      <w:footerReference w:type="default" r:id="rId15"/>
      <w:headerReference w:type="first" r:id="rId16"/>
      <w:pgSz w:w="12240" w:h="15840"/>
      <w:pgMar w:top="1440" w:right="1008" w:bottom="720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8E562" w14:textId="77777777" w:rsidR="00E305F1" w:rsidRDefault="00E305F1">
      <w:r>
        <w:separator/>
      </w:r>
    </w:p>
  </w:endnote>
  <w:endnote w:type="continuationSeparator" w:id="0">
    <w:p w14:paraId="3D50349B" w14:textId="77777777" w:rsidR="00E305F1" w:rsidRDefault="00E3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A14D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B906" w14:textId="77777777" w:rsidR="00E305F1" w:rsidRDefault="00E305F1">
      <w:r>
        <w:separator/>
      </w:r>
    </w:p>
  </w:footnote>
  <w:footnote w:type="continuationSeparator" w:id="0">
    <w:p w14:paraId="012E015D" w14:textId="77777777" w:rsidR="00E305F1" w:rsidRDefault="00E30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899F4" w14:textId="77777777" w:rsidR="00202EF7" w:rsidRPr="008D2205" w:rsidRDefault="00202EF7" w:rsidP="00202EF7">
    <w:pPr>
      <w:pStyle w:val="Title"/>
      <w:jc w:val="center"/>
      <w:rPr>
        <w:rFonts w:ascii="Georgia" w:hAnsi="Georgia"/>
      </w:rPr>
    </w:pPr>
    <w:r w:rsidRPr="008D2205">
      <w:rPr>
        <w:rFonts w:ascii="Georgia" w:hAnsi="Georgia"/>
      </w:rPr>
      <w:t>Nardos Gebremedhin</w:t>
    </w:r>
  </w:p>
  <w:p w14:paraId="6156DC7D" w14:textId="77777777" w:rsidR="00202EF7" w:rsidRPr="008D2205" w:rsidRDefault="00202EF7" w:rsidP="00202EF7">
    <w:pPr>
      <w:rPr>
        <w:rFonts w:ascii="Times New Roman" w:hAnsi="Times New Roman" w:cs="Times New Roman"/>
      </w:rPr>
    </w:pPr>
    <w:r w:rsidRPr="008D2205">
      <w:rPr>
        <w:rFonts w:ascii="Times New Roman" w:hAnsi="Times New Roman" w:cs="Times New Roman"/>
      </w:rPr>
      <w:t>Oak Hall (308 A) 631 Indian Hills Drive, Ottumwa, IA 52501 | 641-244-6302 | nardossg22@gmail.com</w:t>
    </w:r>
  </w:p>
  <w:p w14:paraId="5B8ADFD3" w14:textId="77777777" w:rsidR="00202EF7" w:rsidRDefault="00202E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DA80" w14:textId="58BF5578" w:rsidR="008D2205" w:rsidRPr="008D2205" w:rsidRDefault="008D2205" w:rsidP="008D2205">
    <w:pPr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6452" w14:textId="77777777" w:rsidR="008D2205" w:rsidRPr="008D2205" w:rsidRDefault="008D2205" w:rsidP="008D2205">
    <w:pPr>
      <w:pStyle w:val="Title"/>
      <w:jc w:val="center"/>
      <w:rPr>
        <w:rFonts w:ascii="Georgia" w:hAnsi="Georgia"/>
      </w:rPr>
    </w:pPr>
    <w:r w:rsidRPr="008D2205">
      <w:rPr>
        <w:rFonts w:ascii="Georgia" w:hAnsi="Georgia"/>
      </w:rPr>
      <w:t>Nardos Gebremedhin</w:t>
    </w:r>
  </w:p>
  <w:p w14:paraId="13159CA5" w14:textId="6A711560" w:rsidR="008D2205" w:rsidRPr="008D2205" w:rsidRDefault="008D2205" w:rsidP="008D2205">
    <w:pPr>
      <w:rPr>
        <w:rFonts w:ascii="Times New Roman" w:hAnsi="Times New Roman" w:cs="Times New Roman"/>
      </w:rPr>
    </w:pPr>
    <w:r w:rsidRPr="008D2205">
      <w:rPr>
        <w:rFonts w:ascii="Times New Roman" w:hAnsi="Times New Roman" w:cs="Times New Roman"/>
      </w:rPr>
      <w:t>Oak Hall (308 A) 631 Indian Hills Drive, Ottumwa, IA 52501 | 641-244-6302 | nardossg22@gmail.com</w:t>
    </w:r>
  </w:p>
  <w:p w14:paraId="6F0C349E" w14:textId="77777777" w:rsidR="008D2205" w:rsidRDefault="008D2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8056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CA3555"/>
    <w:multiLevelType w:val="multilevel"/>
    <w:tmpl w:val="58B69BD4"/>
    <w:lvl w:ilvl="0">
      <w:start w:val="1"/>
      <w:numFmt w:val="bullet"/>
      <w:lvlText w:val="o"/>
      <w:lvlJc w:val="left"/>
      <w:pPr>
        <w:tabs>
          <w:tab w:val="num" w:pos="216"/>
        </w:tabs>
        <w:ind w:left="216" w:hanging="216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A3C70"/>
    <w:multiLevelType w:val="hybridMultilevel"/>
    <w:tmpl w:val="BA5275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BC144BC"/>
    <w:multiLevelType w:val="hybridMultilevel"/>
    <w:tmpl w:val="46AA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45794"/>
    <w:multiLevelType w:val="multilevel"/>
    <w:tmpl w:val="28C2107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C79DB"/>
    <w:multiLevelType w:val="multilevel"/>
    <w:tmpl w:val="E6C001EA"/>
    <w:lvl w:ilvl="0">
      <w:start w:val="1"/>
      <w:numFmt w:val="bullet"/>
      <w:lvlText w:val="o"/>
      <w:lvlJc w:val="left"/>
      <w:pPr>
        <w:tabs>
          <w:tab w:val="num" w:pos="216"/>
        </w:tabs>
        <w:ind w:left="216" w:hanging="216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0" w15:restartNumberingAfterBreak="0">
    <w:nsid w:val="37A454EC"/>
    <w:multiLevelType w:val="hybridMultilevel"/>
    <w:tmpl w:val="3A4A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8018BB"/>
    <w:multiLevelType w:val="hybridMultilevel"/>
    <w:tmpl w:val="F14C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27DA5"/>
    <w:multiLevelType w:val="hybridMultilevel"/>
    <w:tmpl w:val="DB68AF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797A81"/>
    <w:multiLevelType w:val="multilevel"/>
    <w:tmpl w:val="F238CE1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9FF1818"/>
    <w:multiLevelType w:val="multilevel"/>
    <w:tmpl w:val="1826ACBE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48157CA"/>
    <w:multiLevelType w:val="hybridMultilevel"/>
    <w:tmpl w:val="6166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658C8"/>
    <w:multiLevelType w:val="multilevel"/>
    <w:tmpl w:val="296C642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300426571">
    <w:abstractNumId w:val="9"/>
  </w:num>
  <w:num w:numId="2" w16cid:durableId="1958830744">
    <w:abstractNumId w:val="9"/>
    <w:lvlOverride w:ilvl="0">
      <w:startOverride w:val="1"/>
    </w:lvlOverride>
  </w:num>
  <w:num w:numId="3" w16cid:durableId="463545119">
    <w:abstractNumId w:val="9"/>
    <w:lvlOverride w:ilvl="0">
      <w:startOverride w:val="1"/>
    </w:lvlOverride>
  </w:num>
  <w:num w:numId="4" w16cid:durableId="1917663160">
    <w:abstractNumId w:val="9"/>
    <w:lvlOverride w:ilvl="0">
      <w:startOverride w:val="1"/>
    </w:lvlOverride>
  </w:num>
  <w:num w:numId="5" w16cid:durableId="178083181">
    <w:abstractNumId w:val="8"/>
  </w:num>
  <w:num w:numId="6" w16cid:durableId="1192769546">
    <w:abstractNumId w:val="7"/>
  </w:num>
  <w:num w:numId="7" w16cid:durableId="1752508433">
    <w:abstractNumId w:val="6"/>
  </w:num>
  <w:num w:numId="8" w16cid:durableId="805851356">
    <w:abstractNumId w:val="5"/>
  </w:num>
  <w:num w:numId="9" w16cid:durableId="977690393">
    <w:abstractNumId w:val="4"/>
  </w:num>
  <w:num w:numId="10" w16cid:durableId="1081566357">
    <w:abstractNumId w:val="3"/>
  </w:num>
  <w:num w:numId="11" w16cid:durableId="1749688102">
    <w:abstractNumId w:val="2"/>
  </w:num>
  <w:num w:numId="12" w16cid:durableId="1132744586">
    <w:abstractNumId w:val="1"/>
  </w:num>
  <w:num w:numId="13" w16cid:durableId="2033215030">
    <w:abstractNumId w:val="0"/>
  </w:num>
  <w:num w:numId="14" w16cid:durableId="755907435">
    <w:abstractNumId w:val="15"/>
  </w:num>
  <w:num w:numId="15" w16cid:durableId="226840102">
    <w:abstractNumId w:val="25"/>
  </w:num>
  <w:num w:numId="16" w16cid:durableId="388576086">
    <w:abstractNumId w:val="13"/>
  </w:num>
  <w:num w:numId="17" w16cid:durableId="1249382786">
    <w:abstractNumId w:val="21"/>
  </w:num>
  <w:num w:numId="18" w16cid:durableId="2050832154">
    <w:abstractNumId w:val="10"/>
  </w:num>
  <w:num w:numId="19" w16cid:durableId="2027170191">
    <w:abstractNumId w:val="29"/>
  </w:num>
  <w:num w:numId="20" w16cid:durableId="1276668076">
    <w:abstractNumId w:val="26"/>
  </w:num>
  <w:num w:numId="21" w16cid:durableId="1352105468">
    <w:abstractNumId w:val="11"/>
  </w:num>
  <w:num w:numId="22" w16cid:durableId="986010482">
    <w:abstractNumId w:val="18"/>
  </w:num>
  <w:num w:numId="23" w16cid:durableId="748960282">
    <w:abstractNumId w:val="28"/>
  </w:num>
  <w:num w:numId="24" w16cid:durableId="1935547597">
    <w:abstractNumId w:val="16"/>
  </w:num>
  <w:num w:numId="25" w16cid:durableId="1678340882">
    <w:abstractNumId w:val="22"/>
  </w:num>
  <w:num w:numId="26" w16cid:durableId="327249520">
    <w:abstractNumId w:val="20"/>
  </w:num>
  <w:num w:numId="27" w16cid:durableId="828403576">
    <w:abstractNumId w:val="14"/>
  </w:num>
  <w:num w:numId="28" w16cid:durableId="347409377">
    <w:abstractNumId w:val="30"/>
  </w:num>
  <w:num w:numId="29" w16cid:durableId="639847984">
    <w:abstractNumId w:val="23"/>
  </w:num>
  <w:num w:numId="30" w16cid:durableId="1453938977">
    <w:abstractNumId w:val="11"/>
  </w:num>
  <w:num w:numId="31" w16cid:durableId="1317339553">
    <w:abstractNumId w:val="12"/>
  </w:num>
  <w:num w:numId="32" w16cid:durableId="628708343">
    <w:abstractNumId w:val="19"/>
  </w:num>
  <w:num w:numId="33" w16cid:durableId="984504679">
    <w:abstractNumId w:val="31"/>
  </w:num>
  <w:num w:numId="34" w16cid:durableId="2000887999">
    <w:abstractNumId w:val="24"/>
  </w:num>
  <w:num w:numId="35" w16cid:durableId="601694036">
    <w:abstractNumId w:val="17"/>
  </w:num>
  <w:num w:numId="36" w16cid:durableId="3501127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F2"/>
    <w:rsid w:val="00084F73"/>
    <w:rsid w:val="000A4F59"/>
    <w:rsid w:val="000F58F3"/>
    <w:rsid w:val="00101E67"/>
    <w:rsid w:val="00141A4C"/>
    <w:rsid w:val="001B095B"/>
    <w:rsid w:val="001B29CF"/>
    <w:rsid w:val="001F01F2"/>
    <w:rsid w:val="00202EF7"/>
    <w:rsid w:val="00234CE9"/>
    <w:rsid w:val="00242457"/>
    <w:rsid w:val="0025349C"/>
    <w:rsid w:val="0028220F"/>
    <w:rsid w:val="003455C0"/>
    <w:rsid w:val="003473AC"/>
    <w:rsid w:val="00356C14"/>
    <w:rsid w:val="00394240"/>
    <w:rsid w:val="004337FE"/>
    <w:rsid w:val="00434F50"/>
    <w:rsid w:val="004B1C6D"/>
    <w:rsid w:val="00530DB8"/>
    <w:rsid w:val="005622F2"/>
    <w:rsid w:val="005A69A0"/>
    <w:rsid w:val="00617B26"/>
    <w:rsid w:val="006270A9"/>
    <w:rsid w:val="00675956"/>
    <w:rsid w:val="00681034"/>
    <w:rsid w:val="00700F49"/>
    <w:rsid w:val="00816216"/>
    <w:rsid w:val="00830278"/>
    <w:rsid w:val="00851227"/>
    <w:rsid w:val="0087734B"/>
    <w:rsid w:val="008D2205"/>
    <w:rsid w:val="009D5933"/>
    <w:rsid w:val="009D75AE"/>
    <w:rsid w:val="009F000C"/>
    <w:rsid w:val="00A30400"/>
    <w:rsid w:val="00A42EE7"/>
    <w:rsid w:val="00A4496C"/>
    <w:rsid w:val="00A53A9A"/>
    <w:rsid w:val="00B20267"/>
    <w:rsid w:val="00BD768D"/>
    <w:rsid w:val="00C61F8E"/>
    <w:rsid w:val="00E305F1"/>
    <w:rsid w:val="00E83E4B"/>
    <w:rsid w:val="00EB0BA7"/>
    <w:rsid w:val="00EC7ACE"/>
    <w:rsid w:val="00F66A92"/>
    <w:rsid w:val="00F74C86"/>
    <w:rsid w:val="00F8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5213F"/>
  <w15:chartTrackingRefBased/>
  <w15:docId w15:val="{3ED85E5C-81A0-4C9E-AB04-5920CB52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562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202EF7"/>
    <w:pPr>
      <w:ind w:left="720"/>
      <w:contextualSpacing/>
    </w:pPr>
  </w:style>
  <w:style w:type="paragraph" w:customStyle="1" w:styleId="xmsonormal">
    <w:name w:val="x_msonormal"/>
    <w:basedOn w:val="Normal"/>
    <w:rsid w:val="00202EF7"/>
    <w:pPr>
      <w:spacing w:before="100" w:beforeAutospacing="1" w:after="100" w:afterAutospacing="1" w:line="259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2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ison.Bogaard@indianhills.edu" TargetMode="External"/><Relationship Id="rId13" Type="http://schemas.openxmlformats.org/officeDocument/2006/relationships/hyperlink" Target="mailto:victoria.rusch@ottumwaschools.com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endra.mouton@yahoo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samacko5@yahoo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mail:%20susan.wilson@indianhills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rdo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56CC21D1B94DE2BDF7CAB67BA28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33591-AC08-42F7-96BA-A6BF526A4D2F}"/>
      </w:docPartPr>
      <w:docPartBody>
        <w:p w:rsidR="006029CF" w:rsidRDefault="00DE389B">
          <w:pPr>
            <w:pStyle w:val="8756CC21D1B94DE2BDF7CAB67BA28753"/>
          </w:pPr>
          <w:r>
            <w:t>Objective</w:t>
          </w:r>
        </w:p>
      </w:docPartBody>
    </w:docPart>
    <w:docPart>
      <w:docPartPr>
        <w:name w:val="05CC7EA5E5AF435E95C03C5353D88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51AA4-6A52-4098-B37A-F357428D2718}"/>
      </w:docPartPr>
      <w:docPartBody>
        <w:p w:rsidR="006029CF" w:rsidRDefault="00DE389B">
          <w:pPr>
            <w:pStyle w:val="05CC7EA5E5AF435E95C03C5353D8881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9B"/>
    <w:rsid w:val="002918E9"/>
    <w:rsid w:val="00442D5D"/>
    <w:rsid w:val="006029CF"/>
    <w:rsid w:val="00B57E70"/>
    <w:rsid w:val="00BD5267"/>
    <w:rsid w:val="00D378DE"/>
    <w:rsid w:val="00DE389B"/>
    <w:rsid w:val="00FE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6CC21D1B94DE2BDF7CAB67BA28753">
    <w:name w:val="8756CC21D1B94DE2BDF7CAB67BA28753"/>
  </w:style>
  <w:style w:type="paragraph" w:customStyle="1" w:styleId="05CC7EA5E5AF435E95C03C5353D8881D">
    <w:name w:val="05CC7EA5E5AF435E95C03C5353D88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241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Nardos G</dc:creator>
  <cp:keywords/>
  <cp:lastModifiedBy>Nardos G</cp:lastModifiedBy>
  <cp:revision>27</cp:revision>
  <dcterms:created xsi:type="dcterms:W3CDTF">2022-10-06T02:52:00Z</dcterms:created>
  <dcterms:modified xsi:type="dcterms:W3CDTF">2022-10-12T16:26:00Z</dcterms:modified>
  <cp:version/>
</cp:coreProperties>
</file>